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9490C"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61B432FD" w14:textId="77777777" w:rsidR="00935C57" w:rsidRPr="006C2C0F" w:rsidRDefault="005E41BA" w:rsidP="00B637BC">
      <w:pPr>
        <w:pStyle w:val="article-info"/>
      </w:pPr>
      <w:r w:rsidRPr="006C2C0F">
        <w:t>d</w:t>
      </w:r>
      <w:r w:rsidR="00806CED" w:rsidRPr="006C2C0F">
        <w:t>oi: 10.1093/bioinformatics/xxxxx</w:t>
      </w:r>
    </w:p>
    <w:p w14:paraId="591507C0" w14:textId="77777777" w:rsidR="005E41BA" w:rsidRPr="006C2C0F" w:rsidRDefault="005E41BA" w:rsidP="00B637BC">
      <w:pPr>
        <w:pStyle w:val="article-info"/>
      </w:pPr>
      <w:r w:rsidRPr="006C2C0F">
        <w:t>Advance Access Publication Date: DD Month YYYY</w:t>
      </w:r>
    </w:p>
    <w:p w14:paraId="16D7238C" w14:textId="77777777" w:rsidR="006C2C0F" w:rsidRPr="006C2C0F" w:rsidRDefault="006C2C0F" w:rsidP="00B637BC">
      <w:pPr>
        <w:pStyle w:val="article-info"/>
      </w:pPr>
      <w:r w:rsidRPr="006C2C0F">
        <w:t xml:space="preserve">Manuscript </w:t>
      </w:r>
      <w:r w:rsidR="003A4127">
        <w:t>Category</w:t>
      </w:r>
    </w:p>
    <w:p w14:paraId="567B80AF"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B72DADA" w14:textId="77777777" w:rsidTr="00F137B5">
        <w:tc>
          <w:tcPr>
            <w:tcW w:w="8320" w:type="dxa"/>
          </w:tcPr>
          <w:p w14:paraId="5B0496B5" w14:textId="77777777" w:rsidR="00CC64E3" w:rsidRPr="00F362A7" w:rsidRDefault="001E03B8" w:rsidP="00435193">
            <w:pPr>
              <w:pStyle w:val="Subtitle"/>
            </w:pPr>
            <w:r>
              <w:t>Application notes</w:t>
            </w:r>
          </w:p>
          <w:p w14:paraId="5A16957D" w14:textId="258A1B22" w:rsidR="00CC64E3" w:rsidRPr="00F362A7" w:rsidRDefault="001E03B8" w:rsidP="00435193">
            <w:pPr>
              <w:pStyle w:val="Title"/>
            </w:pPr>
            <w:r>
              <w:t>TaxonSampling: maximizing taxonomy divers</w:t>
            </w:r>
            <w:r>
              <w:t>i</w:t>
            </w:r>
            <w:r>
              <w:t xml:space="preserve">ty in </w:t>
            </w:r>
            <w:r w:rsidR="00ED3D3D">
              <w:t xml:space="preserve">biased </w:t>
            </w:r>
            <w:r w:rsidR="00DE57D9">
              <w:t>sequence databases</w:t>
            </w:r>
            <w:bookmarkStart w:id="0" w:name="_GoBack"/>
            <w:bookmarkEnd w:id="0"/>
          </w:p>
          <w:p w14:paraId="2F71C04A" w14:textId="77777777" w:rsidR="00CC64E3" w:rsidRPr="00F362A7" w:rsidRDefault="001E03B8" w:rsidP="00513FFC">
            <w:pPr>
              <w:pStyle w:val="Author-Group"/>
            </w:pPr>
            <w:r>
              <w:t>Jorge Augusto Hongo</w:t>
            </w:r>
            <w:r w:rsidR="00CC64E3" w:rsidRPr="00F362A7">
              <w:rPr>
                <w:vertAlign w:val="superscript"/>
              </w:rPr>
              <w:t>1</w:t>
            </w:r>
            <w:r w:rsidR="00CC64E3" w:rsidRPr="00F362A7">
              <w:t xml:space="preserve">, </w:t>
            </w:r>
            <w:r w:rsidR="009F6E28">
              <w:t>Maycom</w:t>
            </w:r>
            <w:r w:rsidR="00CC64E3" w:rsidRPr="00F362A7">
              <w:rPr>
                <w:vertAlign w:val="superscript"/>
              </w:rPr>
              <w:t>2</w:t>
            </w:r>
            <w:r w:rsidR="009F6E28">
              <w:t>, Alison Menezes Nascimento</w:t>
            </w:r>
            <w:r w:rsidR="00CC64E3" w:rsidRPr="00F362A7">
              <w:t xml:space="preserve"> and </w:t>
            </w:r>
            <w:r>
              <w:t>Fra</w:t>
            </w:r>
            <w:r>
              <w:t>n</w:t>
            </w:r>
            <w:r>
              <w:t>cisco Pereira Lobo</w:t>
            </w:r>
            <w:r w:rsidR="00CC64E3" w:rsidRPr="00F362A7">
              <w:rPr>
                <w:vertAlign w:val="superscript"/>
              </w:rPr>
              <w:t>2</w:t>
            </w:r>
            <w:r w:rsidR="009F6E28" w:rsidRPr="00F362A7">
              <w:rPr>
                <w:rFonts w:ascii="Times New Roman" w:hAnsi="Times New Roman"/>
                <w:vertAlign w:val="superscript"/>
              </w:rPr>
              <w:t>*</w:t>
            </w:r>
          </w:p>
          <w:p w14:paraId="39EAB598"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7C455278" w14:textId="77777777" w:rsidR="00CC64E3" w:rsidRPr="00D65C51" w:rsidRDefault="00CC64E3" w:rsidP="002F4CA8">
            <w:pPr>
              <w:pStyle w:val="corrs-au"/>
            </w:pPr>
            <w:r w:rsidRPr="00D65C51">
              <w:t>*To whom correspondence should be addressed.</w:t>
            </w:r>
          </w:p>
          <w:p w14:paraId="0A79C606" w14:textId="77777777" w:rsidR="00CC64E3" w:rsidRPr="00D65C51" w:rsidRDefault="00CC64E3" w:rsidP="002F4CA8">
            <w:pPr>
              <w:pStyle w:val="corrs-au"/>
            </w:pPr>
            <w:r w:rsidRPr="00D65C51">
              <w:t>Associate Editor: XXXXXXX</w:t>
            </w:r>
          </w:p>
          <w:p w14:paraId="7CAE948A"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50857375" w14:textId="77777777" w:rsidR="00CC64E3" w:rsidRPr="00C4341F" w:rsidRDefault="00CC64E3" w:rsidP="00A5432A">
            <w:pPr>
              <w:pStyle w:val="Abstract-Head"/>
            </w:pPr>
            <w:r w:rsidRPr="00C4341F">
              <w:t>Abstract</w:t>
            </w:r>
          </w:p>
          <w:p w14:paraId="2AAB3D20" w14:textId="77777777" w:rsidR="00CC64E3" w:rsidRPr="00DA7E18" w:rsidRDefault="00CC64E3" w:rsidP="00A5432A">
            <w:pPr>
              <w:pStyle w:val="Abstract-Text"/>
            </w:pPr>
            <w:r w:rsidRPr="00DA7E18">
              <w:rPr>
                <w:b/>
                <w:bCs/>
              </w:rPr>
              <w:t>Motivation:</w:t>
            </w:r>
            <w:r w:rsidRPr="00DA7E18">
              <w:t xml:space="preserve"> </w:t>
            </w:r>
            <w:r w:rsidR="009F6E28">
              <w:t xml:space="preserve">Sequence databases are highly biased in terms of taxonomic diversity, with a few taxa responsible </w:t>
            </w:r>
            <w:r w:rsidR="0034659E">
              <w:t xml:space="preserve">for the majority of sequence entries. A non-trivial task is to automatically select a highly diverse </w:t>
            </w:r>
            <w:r w:rsidR="005F3850">
              <w:t>set of sequences from a taxonomic perspective from such sets.</w:t>
            </w:r>
          </w:p>
          <w:p w14:paraId="0654C481" w14:textId="71193276" w:rsidR="00CC64E3" w:rsidRDefault="00CC64E3" w:rsidP="00A5432A">
            <w:pPr>
              <w:pStyle w:val="Abstract-Text"/>
            </w:pPr>
            <w:r w:rsidRPr="00DA7E18">
              <w:rPr>
                <w:b/>
              </w:rPr>
              <w:t>Results:</w:t>
            </w:r>
            <w:r w:rsidRPr="00DA7E18">
              <w:t xml:space="preserve"> </w:t>
            </w:r>
            <w:r w:rsidR="00802145">
              <w:t>We present TaxonSampling, a software to select, from a set of M sequences, N subs</w:t>
            </w:r>
            <w:r w:rsidR="00802145">
              <w:t>e</w:t>
            </w:r>
            <w:r w:rsidR="00802145">
              <w:t xml:space="preserve">quences </w:t>
            </w:r>
            <w:r w:rsidR="00B54DE8">
              <w:t>with maximum diversity.</w:t>
            </w:r>
          </w:p>
          <w:p w14:paraId="7D032E19" w14:textId="77777777"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34659E">
              <w:t xml:space="preserve">TaxonSampling is freely available at </w:t>
            </w:r>
          </w:p>
          <w:p w14:paraId="7E0C7FD9"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14:paraId="409190F5"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70429A7C" w14:textId="77777777" w:rsidR="002C783E" w:rsidRDefault="002C783E">
      <w:pPr>
        <w:pStyle w:val="AbstractHead"/>
        <w:spacing w:line="14" w:lineRule="exact"/>
      </w:pPr>
    </w:p>
    <w:p w14:paraId="462D7737" w14:textId="77777777" w:rsidR="00400C63" w:rsidRDefault="00400C63">
      <w:pPr>
        <w:pStyle w:val="AbstractHead"/>
        <w:spacing w:line="14" w:lineRule="exact"/>
      </w:pPr>
    </w:p>
    <w:p w14:paraId="59434FAC" w14:textId="77777777" w:rsidR="0019362B" w:rsidRDefault="0019362B" w:rsidP="001A0125">
      <w:pPr>
        <w:pStyle w:val="Heading1"/>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14:paraId="06545965" w14:textId="3DE83E1D" w:rsidR="00D83B8A" w:rsidRPr="00F4766C" w:rsidRDefault="000570C9" w:rsidP="001A0125">
      <w:pPr>
        <w:pStyle w:val="Heading1"/>
      </w:pPr>
      <w:r>
        <w:lastRenderedPageBreak/>
        <w:t>Introduction</w:t>
      </w:r>
    </w:p>
    <w:p w14:paraId="6CF63E59" w14:textId="77777777" w:rsidR="00D83B8A" w:rsidRPr="00F4766C" w:rsidRDefault="00D83B8A" w:rsidP="004E0596">
      <w:pPr>
        <w:pStyle w:val="para-first"/>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3DC2C130" w14:textId="77777777" w:rsidR="00D83B8A" w:rsidRPr="00F4766C" w:rsidRDefault="00D83B8A" w:rsidP="004E0596">
      <w:pPr>
        <w:pStyle w:val="para1"/>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rsidRPr="00F4766C">
        <w:t xml:space="preserve">wn fox jumps over the lazy dog. </w:t>
      </w: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F4766C">
        <w:lastRenderedPageBreak/>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9A3330" w:rsidRPr="00F4766C">
        <w:t xml:space="preserve">.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37A14CB" w14:textId="77777777" w:rsidR="00D83B8A" w:rsidRDefault="004E13A5" w:rsidP="001A0125">
      <w:pPr>
        <w:pStyle w:val="Heading1"/>
      </w:pPr>
      <w:r w:rsidRPr="001A0125">
        <w:t>Methods</w:t>
      </w:r>
    </w:p>
    <w:p w14:paraId="2D7C9F17"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4E13A5">
        <w:lastRenderedPageBreak/>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20F00C33" w14:textId="77777777" w:rsidR="00D83B8A" w:rsidRPr="004E13A5"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3410C803" w14:textId="77777777" w:rsidR="00D83B8A" w:rsidRDefault="00EF5D71" w:rsidP="001A0125">
      <w:pPr>
        <w:pStyle w:val="Heading1"/>
      </w:pPr>
      <w:r>
        <w:t>R</w:t>
      </w:r>
      <w:r w:rsidR="00D83B8A">
        <w:t>esults</w:t>
      </w:r>
    </w:p>
    <w:p w14:paraId="02D5D982" w14:textId="77777777"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61060F77" w14:textId="77777777" w:rsidR="00D83B8A" w:rsidRPr="00584A70" w:rsidRDefault="00D83B8A" w:rsidP="00A7074F">
      <w:pPr>
        <w:pStyle w:val="Heading2"/>
      </w:pPr>
      <w:r w:rsidRPr="00584A70">
        <w:t xml:space="preserve">Data </w:t>
      </w:r>
      <w:r w:rsidRPr="00405022">
        <w:t>Structure</w:t>
      </w:r>
      <w:r w:rsidRPr="00584A70">
        <w:t xml:space="preserve"> This is Heading 2 style this is heading 2 style</w:t>
      </w:r>
    </w:p>
    <w:p w14:paraId="408C2DC3" w14:textId="77777777"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5CC4610A" w14:textId="77777777"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14:paraId="74CB963F" w14:textId="77777777"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14:paraId="414FD204" w14:textId="77777777" w:rsidR="00D83B8A" w:rsidRDefault="00D83B8A" w:rsidP="00341B9C">
      <w:pPr>
        <w:pStyle w:val="NumberedListfirst"/>
        <w:spacing w:before="240"/>
        <w:ind w:left="562" w:hanging="389"/>
        <w:rPr>
          <w:sz w:val="16"/>
          <w:szCs w:val="16"/>
        </w:rPr>
      </w:pPr>
      <w:r w:rsidRPr="00473EDA">
        <w:rPr>
          <w:sz w:val="16"/>
          <w:szCs w:val="16"/>
        </w:rPr>
        <w:lastRenderedPageBreak/>
        <w:t>The quick brown fox jumps over the lazy dog. The quick brown fox jumps over the lazy dog.</w:t>
      </w:r>
    </w:p>
    <w:p w14:paraId="2E38C948" w14:textId="77777777"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14:paraId="538EA33A" w14:textId="77777777" w:rsidR="002000FF" w:rsidRPr="00473EDA" w:rsidRDefault="002000FF">
      <w:pPr>
        <w:pStyle w:val="NumberedList"/>
        <w:rPr>
          <w:sz w:val="16"/>
          <w:szCs w:val="16"/>
        </w:rPr>
      </w:pPr>
      <w:r w:rsidRPr="00473EDA">
        <w:rPr>
          <w:sz w:val="16"/>
          <w:szCs w:val="16"/>
        </w:rPr>
        <w:t>The quick brown fox jumps over the lazy dog.</w:t>
      </w:r>
    </w:p>
    <w:p w14:paraId="2218BA45"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29AEA682" w14:textId="77777777"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14:paraId="2C36A0F8" w14:textId="77777777"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14:paraId="46CA1878"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52198D48" w14:textId="77777777"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14:paraId="394DED41"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7D93B83E"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2710165D"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2F36C0BB" w14:textId="77777777"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14:paraId="628CA2B1"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484A5B8F" w14:textId="77777777" w:rsidR="00D83B8A" w:rsidRPr="00473EDA" w:rsidRDefault="00D83B8A" w:rsidP="00A7074F">
      <w:pPr>
        <w:pStyle w:val="Heading2"/>
      </w:pPr>
      <w:r w:rsidRPr="00473EDA">
        <w:t>Unnumbered list style</w:t>
      </w:r>
    </w:p>
    <w:p w14:paraId="67A74F12"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18914261" w14:textId="77777777"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14:paraId="17AC38BD"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450978A9"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1766C89C"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5D2ABAA6" w14:textId="77777777"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14:paraId="4B475210" w14:textId="77777777" w:rsidR="00D83B8A" w:rsidRDefault="00D83B8A">
      <w:pPr>
        <w:pStyle w:val="EquationDisplay"/>
        <w:spacing w:before="140" w:after="140"/>
      </w:pPr>
      <w:r>
        <w:lastRenderedPageBreak/>
        <w:tab/>
      </w:r>
      <w:r w:rsidRPr="00EC5ED4">
        <w:rPr>
          <w:position w:val="-24"/>
        </w:rPr>
        <w:object w:dxaOrig="1380" w:dyaOrig="560" w14:anchorId="6ACD4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8pt" o:ole="">
            <v:imagedata r:id="rId11" o:title=""/>
          </v:shape>
          <o:OLEObject Type="Embed" ProgID="Equation.DSMT4" ShapeID="_x0000_i1025" DrawAspect="Content" ObjectID="_1492669805" r:id="rId12"/>
        </w:object>
      </w:r>
      <w:r>
        <w:tab/>
        <w:t>(1)</w:t>
      </w:r>
    </w:p>
    <w:p w14:paraId="0A240EE6" w14:textId="77777777"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14:paraId="245C544A" w14:textId="77777777" w:rsidR="00D83B8A" w:rsidRPr="00BE5EE2" w:rsidRDefault="000A0DFE" w:rsidP="00341B9C">
      <w:pPr>
        <w:pStyle w:val="FigureCaption"/>
        <w:spacing w:after="360"/>
        <w:rPr>
          <w:sz w:val="13"/>
          <w:szCs w:val="13"/>
        </w:rPr>
      </w:pPr>
      <w:r>
        <w:rPr>
          <w:b/>
          <w:bCs/>
          <w:noProof/>
          <w:szCs w:val="16"/>
        </w:rPr>
        <mc:AlternateContent>
          <mc:Choice Requires="wps">
            <w:drawing>
              <wp:anchor distT="0" distB="0" distL="114300" distR="114300" simplePos="0" relativeHeight="251657728" behindDoc="0" locked="0" layoutInCell="1" allowOverlap="0" wp14:anchorId="5F1E33F1" wp14:editId="24BB97DE">
                <wp:simplePos x="0" y="0"/>
                <wp:positionH relativeFrom="column">
                  <wp:posOffset>30480</wp:posOffset>
                </wp:positionH>
                <wp:positionV relativeFrom="margin">
                  <wp:posOffset>59055</wp:posOffset>
                </wp:positionV>
                <wp:extent cx="2906395" cy="1949450"/>
                <wp:effectExtent l="5080" t="0" r="9525"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B38E59" w14:textId="77777777" w:rsidR="00ED3D3D" w:rsidRDefault="00ED3D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" o:allowoverlap="f" filled="f" strokeweight=".25pt">
                <v:textbox inset="0,0,0,0">
                  <w:txbxContent>
                    <w:p w:rsidR="0034659E" w:rsidRDefault="0034659E"/>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14:paraId="051A6058" w14:textId="77777777"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FEED20E"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67FD44DE"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 xml:space="preserve">The quick brown fox jumps over the lazy dog. The quick brown fox jumps over the lazy dog. The quick brown fox </w:t>
      </w:r>
      <w:r w:rsidRPr="00366351">
        <w:rPr>
          <w:sz w:val="16"/>
          <w:szCs w:val="16"/>
        </w:rPr>
        <w:lastRenderedPageBreak/>
        <w:t>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14:paraId="7A47D40F"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88"/>
        <w:gridCol w:w="1666"/>
        <w:gridCol w:w="788"/>
        <w:gridCol w:w="1146"/>
        <w:gridCol w:w="414"/>
      </w:tblGrid>
      <w:tr w:rsidR="00D83B8A" w14:paraId="0E24A0F0" w14:textId="77777777">
        <w:tc>
          <w:tcPr>
            <w:tcW w:w="740" w:type="dxa"/>
            <w:tcBorders>
              <w:top w:val="single" w:sz="4" w:space="0" w:color="auto"/>
              <w:bottom w:val="single" w:sz="4" w:space="0" w:color="auto"/>
            </w:tcBorders>
          </w:tcPr>
          <w:p w14:paraId="309F345E" w14:textId="77777777" w:rsidR="00D83B8A" w:rsidRDefault="00D83B8A">
            <w:pPr>
              <w:pStyle w:val="TableColumnhead"/>
            </w:pPr>
            <w:r>
              <w:t>|S|</w:t>
            </w:r>
          </w:p>
        </w:tc>
        <w:tc>
          <w:tcPr>
            <w:tcW w:w="1704" w:type="dxa"/>
            <w:tcBorders>
              <w:top w:val="single" w:sz="4" w:space="0" w:color="auto"/>
              <w:bottom w:val="single" w:sz="4" w:space="0" w:color="auto"/>
            </w:tcBorders>
          </w:tcPr>
          <w:p w14:paraId="66A8C9CC" w14:textId="77777777" w:rsidR="00D83B8A" w:rsidRDefault="00D83B8A">
            <w:pPr>
              <w:pStyle w:val="TableColumnhead"/>
            </w:pPr>
            <w:r>
              <w:t>Predicted cost</w:t>
            </w:r>
          </w:p>
        </w:tc>
        <w:tc>
          <w:tcPr>
            <w:tcW w:w="816" w:type="dxa"/>
            <w:tcBorders>
              <w:top w:val="single" w:sz="4" w:space="0" w:color="auto"/>
              <w:bottom w:val="single" w:sz="4" w:space="0" w:color="auto"/>
            </w:tcBorders>
          </w:tcPr>
          <w:p w14:paraId="7452742B" w14:textId="77777777" w:rsidR="00D83B8A" w:rsidRDefault="00D83B8A">
            <w:pPr>
              <w:pStyle w:val="TableColumnhead"/>
            </w:pPr>
            <w:r>
              <w:t>Timing</w:t>
            </w:r>
          </w:p>
        </w:tc>
        <w:tc>
          <w:tcPr>
            <w:tcW w:w="1200" w:type="dxa"/>
            <w:tcBorders>
              <w:top w:val="single" w:sz="4" w:space="0" w:color="auto"/>
              <w:bottom w:val="single" w:sz="4" w:space="0" w:color="auto"/>
            </w:tcBorders>
          </w:tcPr>
          <w:p w14:paraId="1A3F8664"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12136C0B" w14:textId="77777777" w:rsidR="00D83B8A" w:rsidRDefault="00D83B8A">
            <w:pPr>
              <w:pStyle w:val="TableColumnhead"/>
            </w:pPr>
            <w:r>
              <w:t>Speed</w:t>
            </w:r>
          </w:p>
        </w:tc>
      </w:tr>
      <w:tr w:rsidR="00D83B8A" w14:paraId="6A1BC8B1" w14:textId="77777777">
        <w:tc>
          <w:tcPr>
            <w:tcW w:w="740" w:type="dxa"/>
            <w:tcBorders>
              <w:top w:val="single" w:sz="4" w:space="0" w:color="auto"/>
            </w:tcBorders>
          </w:tcPr>
          <w:p w14:paraId="2E3EE0D8" w14:textId="77777777" w:rsidR="00D83B8A" w:rsidRDefault="00D83B8A">
            <w:pPr>
              <w:pStyle w:val="Tablebodyfirst"/>
            </w:pPr>
            <w:r>
              <w:t xml:space="preserve">  1</w:t>
            </w:r>
          </w:p>
        </w:tc>
        <w:tc>
          <w:tcPr>
            <w:tcW w:w="1704" w:type="dxa"/>
            <w:tcBorders>
              <w:top w:val="single" w:sz="4" w:space="0" w:color="auto"/>
            </w:tcBorders>
          </w:tcPr>
          <w:p w14:paraId="3D448726" w14:textId="77777777" w:rsidR="00D83B8A" w:rsidRDefault="00D83B8A">
            <w:pPr>
              <w:pStyle w:val="Tablebodyfirst"/>
            </w:pPr>
            <w:r>
              <w:t>S219.20(100%)</w:t>
            </w:r>
          </w:p>
        </w:tc>
        <w:tc>
          <w:tcPr>
            <w:tcW w:w="816" w:type="dxa"/>
            <w:tcBorders>
              <w:top w:val="single" w:sz="4" w:space="0" w:color="auto"/>
            </w:tcBorders>
          </w:tcPr>
          <w:p w14:paraId="09019DFE" w14:textId="77777777" w:rsidR="00D83B8A" w:rsidRDefault="00D83B8A">
            <w:pPr>
              <w:pStyle w:val="Tablebodyfirst"/>
            </w:pPr>
            <w:r>
              <w:t>68m43s</w:t>
            </w:r>
          </w:p>
        </w:tc>
        <w:tc>
          <w:tcPr>
            <w:tcW w:w="1200" w:type="dxa"/>
            <w:tcBorders>
              <w:top w:val="single" w:sz="4" w:space="0" w:color="auto"/>
            </w:tcBorders>
          </w:tcPr>
          <w:p w14:paraId="1E16BCF1" w14:textId="77777777" w:rsidR="00D83B8A" w:rsidRDefault="00D83B8A">
            <w:pPr>
              <w:pStyle w:val="Tablebodyfirst"/>
            </w:pPr>
            <w:r>
              <w:t>1.00</w:t>
            </w:r>
          </w:p>
        </w:tc>
        <w:tc>
          <w:tcPr>
            <w:tcW w:w="416" w:type="dxa"/>
            <w:tcBorders>
              <w:top w:val="single" w:sz="4" w:space="0" w:color="auto"/>
            </w:tcBorders>
          </w:tcPr>
          <w:p w14:paraId="695B2EB5" w14:textId="77777777" w:rsidR="00D83B8A" w:rsidRDefault="00D83B8A">
            <w:pPr>
              <w:pStyle w:val="Tablebodyfirst"/>
            </w:pPr>
            <w:r>
              <w:t>1.00</w:t>
            </w:r>
          </w:p>
        </w:tc>
      </w:tr>
      <w:tr w:rsidR="00D83B8A" w14:paraId="715221D4" w14:textId="77777777">
        <w:tc>
          <w:tcPr>
            <w:tcW w:w="740" w:type="dxa"/>
          </w:tcPr>
          <w:p w14:paraId="46EF2091" w14:textId="77777777" w:rsidR="00D83B8A" w:rsidRDefault="00D83B8A">
            <w:pPr>
              <w:pStyle w:val="Tablebody"/>
            </w:pPr>
            <w:r>
              <w:t xml:space="preserve">  2</w:t>
            </w:r>
          </w:p>
        </w:tc>
        <w:tc>
          <w:tcPr>
            <w:tcW w:w="1704" w:type="dxa"/>
          </w:tcPr>
          <w:p w14:paraId="5EC13497"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350B5D7F" w14:textId="77777777" w:rsidR="00D83B8A" w:rsidRDefault="00D83B8A">
            <w:pPr>
              <w:pStyle w:val="Tablebody"/>
            </w:pPr>
            <w:r>
              <w:t>35m13s</w:t>
            </w:r>
          </w:p>
        </w:tc>
        <w:tc>
          <w:tcPr>
            <w:tcW w:w="1200" w:type="dxa"/>
          </w:tcPr>
          <w:p w14:paraId="100EA669" w14:textId="77777777" w:rsidR="00D83B8A" w:rsidRDefault="00D83B8A">
            <w:pPr>
              <w:pStyle w:val="Tablebody"/>
            </w:pPr>
            <w:r>
              <w:t>2.00</w:t>
            </w:r>
          </w:p>
        </w:tc>
        <w:tc>
          <w:tcPr>
            <w:tcW w:w="416" w:type="dxa"/>
          </w:tcPr>
          <w:p w14:paraId="1D12B262" w14:textId="77777777" w:rsidR="00D83B8A" w:rsidRDefault="00D83B8A">
            <w:pPr>
              <w:pStyle w:val="Tablebody"/>
            </w:pPr>
            <w:r>
              <w:t>1.95</w:t>
            </w:r>
          </w:p>
        </w:tc>
      </w:tr>
      <w:tr w:rsidR="00D83B8A" w14:paraId="5A41614C" w14:textId="77777777">
        <w:tc>
          <w:tcPr>
            <w:tcW w:w="740" w:type="dxa"/>
          </w:tcPr>
          <w:p w14:paraId="76E8C61C" w14:textId="77777777" w:rsidR="00D83B8A" w:rsidRDefault="00D83B8A">
            <w:pPr>
              <w:pStyle w:val="Tablebody"/>
            </w:pPr>
            <w:r>
              <w:t xml:space="preserve">  4</w:t>
            </w:r>
          </w:p>
        </w:tc>
        <w:tc>
          <w:tcPr>
            <w:tcW w:w="1704" w:type="dxa"/>
          </w:tcPr>
          <w:p w14:paraId="5B05295D" w14:textId="77777777" w:rsidR="00D83B8A" w:rsidRDefault="00D83B8A">
            <w:pPr>
              <w:pStyle w:val="Tablebody"/>
            </w:pPr>
            <w:r>
              <w:t>2</w:t>
            </w:r>
            <w:r>
              <w:rPr>
                <w:vertAlign w:val="superscript"/>
              </w:rPr>
              <w:t>19</w:t>
            </w:r>
            <w:r>
              <w:t>.20(100%)</w:t>
            </w:r>
          </w:p>
        </w:tc>
        <w:tc>
          <w:tcPr>
            <w:tcW w:w="816" w:type="dxa"/>
          </w:tcPr>
          <w:p w14:paraId="7010C51A" w14:textId="77777777" w:rsidR="00D83B8A" w:rsidRDefault="00D83B8A">
            <w:pPr>
              <w:pStyle w:val="Tablebody"/>
            </w:pPr>
            <w:r>
              <w:t>68m43s</w:t>
            </w:r>
          </w:p>
        </w:tc>
        <w:tc>
          <w:tcPr>
            <w:tcW w:w="1200" w:type="dxa"/>
          </w:tcPr>
          <w:p w14:paraId="4E665B00" w14:textId="77777777" w:rsidR="00D83B8A" w:rsidRDefault="00D83B8A">
            <w:pPr>
              <w:pStyle w:val="Tablebody"/>
            </w:pPr>
            <w:r>
              <w:t>1.00</w:t>
            </w:r>
          </w:p>
        </w:tc>
        <w:tc>
          <w:tcPr>
            <w:tcW w:w="416" w:type="dxa"/>
          </w:tcPr>
          <w:p w14:paraId="47BDDFD9" w14:textId="77777777" w:rsidR="00D83B8A" w:rsidRDefault="00D83B8A">
            <w:pPr>
              <w:pStyle w:val="Tablebody"/>
            </w:pPr>
            <w:r>
              <w:t>1.00</w:t>
            </w:r>
          </w:p>
        </w:tc>
      </w:tr>
      <w:tr w:rsidR="00D83B8A" w14:paraId="02859146" w14:textId="77777777">
        <w:tc>
          <w:tcPr>
            <w:tcW w:w="740" w:type="dxa"/>
          </w:tcPr>
          <w:p w14:paraId="193E75CE" w14:textId="77777777" w:rsidR="00D83B8A" w:rsidRDefault="00D83B8A">
            <w:pPr>
              <w:pStyle w:val="Tablebody"/>
            </w:pPr>
            <w:r>
              <w:t>10</w:t>
            </w:r>
          </w:p>
        </w:tc>
        <w:tc>
          <w:tcPr>
            <w:tcW w:w="1704" w:type="dxa"/>
          </w:tcPr>
          <w:p w14:paraId="0C3A2779"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2E08F2F2" w14:textId="77777777" w:rsidR="00D83B8A" w:rsidRDefault="00D83B8A">
            <w:pPr>
              <w:pStyle w:val="Tablebody"/>
            </w:pPr>
            <w:r>
              <w:t>35m13s</w:t>
            </w:r>
          </w:p>
        </w:tc>
        <w:tc>
          <w:tcPr>
            <w:tcW w:w="1200" w:type="dxa"/>
          </w:tcPr>
          <w:p w14:paraId="285D0B47" w14:textId="77777777" w:rsidR="00D83B8A" w:rsidRDefault="00D83B8A">
            <w:pPr>
              <w:pStyle w:val="Tablebody"/>
            </w:pPr>
            <w:r>
              <w:t>2.00</w:t>
            </w:r>
          </w:p>
        </w:tc>
        <w:tc>
          <w:tcPr>
            <w:tcW w:w="416" w:type="dxa"/>
          </w:tcPr>
          <w:p w14:paraId="148662B6" w14:textId="77777777" w:rsidR="00D83B8A" w:rsidRDefault="00D83B8A">
            <w:pPr>
              <w:pStyle w:val="Tablebody"/>
            </w:pPr>
            <w:r>
              <w:t>1.95</w:t>
            </w:r>
          </w:p>
        </w:tc>
      </w:tr>
      <w:tr w:rsidR="00D83B8A" w14:paraId="4DC2DB8D" w14:textId="77777777">
        <w:tc>
          <w:tcPr>
            <w:tcW w:w="740" w:type="dxa"/>
            <w:tcBorders>
              <w:bottom w:val="single" w:sz="4" w:space="0" w:color="auto"/>
            </w:tcBorders>
          </w:tcPr>
          <w:p w14:paraId="5922E3E6" w14:textId="77777777" w:rsidR="00D83B8A" w:rsidRDefault="00D83B8A">
            <w:pPr>
              <w:pStyle w:val="Tablebodylast"/>
            </w:pPr>
            <w:r>
              <w:t>20</w:t>
            </w:r>
          </w:p>
        </w:tc>
        <w:tc>
          <w:tcPr>
            <w:tcW w:w="1704" w:type="dxa"/>
            <w:tcBorders>
              <w:bottom w:val="single" w:sz="4" w:space="0" w:color="auto"/>
            </w:tcBorders>
          </w:tcPr>
          <w:p w14:paraId="2A8DD49C"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1E223E4A" w14:textId="77777777" w:rsidR="00D83B8A" w:rsidRDefault="00D83B8A">
            <w:pPr>
              <w:pStyle w:val="Tablebodylast"/>
            </w:pPr>
            <w:r>
              <w:t>68m43s</w:t>
            </w:r>
          </w:p>
        </w:tc>
        <w:tc>
          <w:tcPr>
            <w:tcW w:w="1200" w:type="dxa"/>
            <w:tcBorders>
              <w:bottom w:val="single" w:sz="4" w:space="0" w:color="auto"/>
            </w:tcBorders>
          </w:tcPr>
          <w:p w14:paraId="22BC59A7" w14:textId="77777777" w:rsidR="00D83B8A" w:rsidRDefault="00D83B8A">
            <w:pPr>
              <w:pStyle w:val="Tablebodylast"/>
            </w:pPr>
            <w:r>
              <w:t>1.00</w:t>
            </w:r>
          </w:p>
        </w:tc>
        <w:tc>
          <w:tcPr>
            <w:tcW w:w="416" w:type="dxa"/>
            <w:tcBorders>
              <w:bottom w:val="single" w:sz="4" w:space="0" w:color="auto"/>
            </w:tcBorders>
          </w:tcPr>
          <w:p w14:paraId="2EC81B0F" w14:textId="77777777" w:rsidR="00D83B8A" w:rsidRDefault="00D83B8A">
            <w:pPr>
              <w:pStyle w:val="Tablebodylast"/>
            </w:pPr>
            <w:r>
              <w:t>9.5</w:t>
            </w:r>
          </w:p>
        </w:tc>
      </w:tr>
    </w:tbl>
    <w:p w14:paraId="476D868A" w14:textId="77777777" w:rsidR="00D83B8A" w:rsidRDefault="00D83B8A">
      <w:pPr>
        <w:pStyle w:val="Tablefootnote"/>
        <w:spacing w:after="140"/>
      </w:pPr>
      <w:r>
        <w:t>This is table foot note sample text This is table foot note sample text This is table foot note sample text</w:t>
      </w:r>
    </w:p>
    <w:p w14:paraId="4FCF3F90" w14:textId="77777777" w:rsidR="00D83B8A" w:rsidRPr="00366351" w:rsidRDefault="00D83B8A">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14:paraId="5CC65293" w14:textId="77777777" w:rsidR="001A5509" w:rsidRDefault="00643190" w:rsidP="001A0125">
      <w:pPr>
        <w:pStyle w:val="AckHead"/>
      </w:pPr>
      <w:r>
        <w:t>A</w:t>
      </w:r>
      <w:r w:rsidR="001A5509">
        <w:t>cknowledgements</w:t>
      </w:r>
    </w:p>
    <w:p w14:paraId="3F5AB462" w14:textId="77777777"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15C6EB6C" w14:textId="77777777" w:rsidR="00366351" w:rsidRPr="00366351" w:rsidRDefault="00CD55D8" w:rsidP="001A0125">
      <w:pPr>
        <w:pStyle w:val="RefHead"/>
        <w:rPr>
          <w:caps/>
        </w:rPr>
      </w:pPr>
      <w:r w:rsidRPr="00366351">
        <w:t>Funding</w:t>
      </w:r>
    </w:p>
    <w:p w14:paraId="0B423D38" w14:textId="77777777"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14:paraId="07333C8D" w14:textId="77777777" w:rsidR="005806E7" w:rsidRDefault="005806E7" w:rsidP="00CD55D8">
      <w:pPr>
        <w:pStyle w:val="AckText"/>
        <w:rPr>
          <w:rFonts w:ascii="AdvPSSAB-R" w:hAnsi="AdvPSSAB-R" w:cs="AdvPSSAB-R"/>
          <w:sz w:val="14"/>
          <w:szCs w:val="14"/>
          <w:lang w:val="en-GB" w:eastAsia="en-IN"/>
        </w:rPr>
      </w:pPr>
    </w:p>
    <w:p w14:paraId="53A6B155"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3CEDE7FD" w14:textId="77777777" w:rsidR="00D83B8A" w:rsidRPr="00366351" w:rsidRDefault="00366351" w:rsidP="001A0125">
      <w:pPr>
        <w:pStyle w:val="RefHead"/>
      </w:pPr>
      <w:r w:rsidRPr="00366351">
        <w:t>References</w:t>
      </w:r>
    </w:p>
    <w:p w14:paraId="0DE9B426" w14:textId="77777777"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14:paraId="59B0C41C" w14:textId="77777777" w:rsidR="00D83B8A" w:rsidRPr="00366351" w:rsidRDefault="00D83B8A">
      <w:pPr>
        <w:pStyle w:val="RefText"/>
        <w:rPr>
          <w:szCs w:val="14"/>
        </w:rPr>
      </w:pPr>
      <w:r w:rsidRPr="00366351">
        <w:rPr>
          <w:szCs w:val="14"/>
        </w:rPr>
        <w:t>Dormand,J.R. and Prince,P.J. (1980) A family of embedded Runge–Kutta form</w:t>
      </w:r>
      <w:r w:rsidRPr="00366351">
        <w:rPr>
          <w:szCs w:val="14"/>
        </w:rPr>
        <w:t>u</w:t>
      </w:r>
      <w:r w:rsidRPr="00366351">
        <w:rPr>
          <w:szCs w:val="14"/>
        </w:rPr>
        <w:t xml:space="preserve">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6D6049C0" w14:textId="77777777"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14:paraId="21FA33F4" w14:textId="77777777" w:rsidR="00D83B8A" w:rsidRPr="00366351" w:rsidRDefault="00D83B8A">
      <w:pPr>
        <w:pStyle w:val="RefText"/>
        <w:rPr>
          <w:szCs w:val="14"/>
        </w:rPr>
      </w:pPr>
      <w:r w:rsidRPr="00366351">
        <w:rPr>
          <w:szCs w:val="14"/>
        </w:rPr>
        <w:t>Dormand,J.R. and Prince,P.J. (1980) A family of embedded Runge–Kutta form</w:t>
      </w:r>
      <w:r w:rsidRPr="00366351">
        <w:rPr>
          <w:szCs w:val="14"/>
        </w:rPr>
        <w:t>u</w:t>
      </w:r>
      <w:r w:rsidRPr="00366351">
        <w:rPr>
          <w:szCs w:val="14"/>
        </w:rPr>
        <w:t xml:space="preserve">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16A7CC05" w14:textId="77777777"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14:paraId="3E4A8E05" w14:textId="77777777" w:rsidR="00D83B8A" w:rsidRPr="00366351" w:rsidRDefault="00D83B8A" w:rsidP="0001213C">
      <w:pPr>
        <w:pStyle w:val="RefText"/>
        <w:rPr>
          <w:szCs w:val="14"/>
        </w:rPr>
      </w:pPr>
      <w:r w:rsidRPr="00366351">
        <w:rPr>
          <w:szCs w:val="14"/>
        </w:rPr>
        <w:t>Dormand,J.R. and Prince,P.J. (1980) A family of embedded Runge–Kutta form</w:t>
      </w:r>
      <w:r w:rsidRPr="00366351">
        <w:rPr>
          <w:szCs w:val="14"/>
        </w:rPr>
        <w:t>u</w:t>
      </w:r>
      <w:r w:rsidRPr="00366351">
        <w:rPr>
          <w:szCs w:val="14"/>
        </w:rPr>
        <w:t xml:space="preserve">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4D37241E" w14:textId="77777777"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14:paraId="5771659E" w14:textId="77777777" w:rsidR="00544ED1" w:rsidRPr="00366351" w:rsidRDefault="0001213C" w:rsidP="00544ED1">
      <w:pPr>
        <w:pStyle w:val="RefText"/>
        <w:rPr>
          <w:szCs w:val="14"/>
        </w:rPr>
      </w:pPr>
      <w:r w:rsidRPr="00366351">
        <w:rPr>
          <w:szCs w:val="14"/>
        </w:rPr>
        <w:lastRenderedPageBreak/>
        <w:t>Crenshaw, B.,III, and Jones, W.B.,Jr (2003) The future of clinical cancer manag</w:t>
      </w:r>
      <w:r w:rsidRPr="00366351">
        <w:rPr>
          <w:szCs w:val="14"/>
        </w:rPr>
        <w:t>e</w:t>
      </w:r>
      <w:r w:rsidRPr="00366351">
        <w:rPr>
          <w:szCs w:val="14"/>
        </w:rPr>
        <w:t xml:space="preserve">ment: one tumor, one chip. </w:t>
      </w:r>
      <w:r w:rsidRPr="00366351">
        <w:rPr>
          <w:i/>
          <w:szCs w:val="14"/>
        </w:rPr>
        <w:t>Bioinformatics</w:t>
      </w:r>
      <w:r w:rsidRPr="00366351">
        <w:rPr>
          <w:szCs w:val="14"/>
        </w:rPr>
        <w:t>, doi</w:t>
      </w:r>
      <w:r w:rsidR="00544ED1" w:rsidRPr="00366351">
        <w:rPr>
          <w:szCs w:val="14"/>
        </w:rPr>
        <w:t>:10.1093/bioinformatics/btn000.</w:t>
      </w:r>
    </w:p>
    <w:p w14:paraId="34544C9E" w14:textId="77777777"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14:paraId="210C2AA8" w14:textId="77777777" w:rsidR="00B7282B" w:rsidRDefault="0001213C" w:rsidP="004D7F41">
      <w:pPr>
        <w:pStyle w:val="RefText"/>
      </w:pPr>
      <w:r w:rsidRPr="00366351">
        <w:rPr>
          <w:szCs w:val="14"/>
        </w:rPr>
        <w:t>Bardet, G. (1920) Sur un syndrome d’obesite infantile avec polydactylie et retinite pigmentaire (contribution a l’etude des formes cliniques de l’obesite hypoph</w:t>
      </w:r>
      <w:r w:rsidRPr="00366351">
        <w:rPr>
          <w:szCs w:val="14"/>
        </w:rPr>
        <w:t>y</w:t>
      </w:r>
      <w:r w:rsidRPr="00366351">
        <w:rPr>
          <w:szCs w:val="14"/>
        </w:rPr>
        <w:t>saire).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41177" w14:textId="77777777" w:rsidR="00ED3D3D" w:rsidRDefault="00ED3D3D">
      <w:r>
        <w:separator/>
      </w:r>
    </w:p>
  </w:endnote>
  <w:endnote w:type="continuationSeparator" w:id="0">
    <w:p w14:paraId="0DEDFD26" w14:textId="77777777" w:rsidR="00ED3D3D" w:rsidRDefault="00E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dvPS2AA1">
    <w:altName w:val="Cambria"/>
    <w:panose1 w:val="00000000000000000000"/>
    <w:charset w:val="00"/>
    <w:family w:val="swiss"/>
    <w:notTrueType/>
    <w:pitch w:val="default"/>
    <w:sig w:usb0="00000003" w:usb1="00000000" w:usb2="00000000" w:usb3="00000000" w:csb0="00000001" w:csb1="00000000"/>
  </w:font>
  <w:font w:name="AdvPS2A83">
    <w:altName w:val="Cambria"/>
    <w:panose1 w:val="00000000000000000000"/>
    <w:charset w:val="00"/>
    <w:family w:val="swiss"/>
    <w:notTrueType/>
    <w:pitch w:val="default"/>
    <w:sig w:usb0="00000003" w:usb1="00000000" w:usb2="00000000" w:usb3="00000000" w:csb0="00000001" w:csb1="00000000"/>
  </w:font>
  <w:font w:name="AdvPS2A8F">
    <w:altName w:val="Cambria"/>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DE807" w14:textId="77777777" w:rsidR="00ED3D3D" w:rsidRDefault="00ED3D3D">
      <w:pPr>
        <w:pStyle w:val="Footer"/>
        <w:tabs>
          <w:tab w:val="clear" w:pos="4320"/>
          <w:tab w:val="left" w:pos="4860"/>
        </w:tabs>
        <w:spacing w:line="200" w:lineRule="exact"/>
        <w:rPr>
          <w:u w:val="single" w:color="000000"/>
        </w:rPr>
      </w:pPr>
      <w:r>
        <w:rPr>
          <w:u w:val="single" w:color="000000"/>
        </w:rPr>
        <w:tab/>
      </w:r>
    </w:p>
  </w:footnote>
  <w:footnote w:type="continuationSeparator" w:id="0">
    <w:p w14:paraId="465B587E" w14:textId="77777777" w:rsidR="00ED3D3D" w:rsidRDefault="00ED3D3D">
      <w:pPr>
        <w:pStyle w:val="FootnoteText"/>
        <w:rPr>
          <w:szCs w:val="24"/>
        </w:rPr>
      </w:pPr>
      <w:r>
        <w:continuationSeparator/>
      </w:r>
    </w:p>
  </w:footnote>
  <w:footnote w:type="continuationNotice" w:id="1">
    <w:p w14:paraId="038A43C7" w14:textId="77777777" w:rsidR="00ED3D3D" w:rsidRDefault="00ED3D3D">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C43AE" w14:textId="77777777" w:rsidR="00ED3D3D" w:rsidRDefault="00ED3D3D">
    <w:pPr>
      <w:pStyle w:val="Header"/>
      <w:spacing w:after="0"/>
    </w:pPr>
    <w:r>
      <w:rPr>
        <w:noProof/>
      </w:rPr>
      <mc:AlternateContent>
        <mc:Choice Requires="wps">
          <w:drawing>
            <wp:anchor distT="0" distB="0" distL="114300" distR="114300" simplePos="0" relativeHeight="251660288" behindDoc="0" locked="1" layoutInCell="1" allowOverlap="0" wp14:anchorId="5A476BBE" wp14:editId="00FD3A55">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" o:allowoverlap="f" strokeweight=".5pt">
              <w10:wrap anchory="page"/>
              <w10:anchorlock/>
            </v:line>
          </w:pict>
        </mc:Fallback>
      </mc:AlternateContent>
    </w:r>
    <w:r>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4C707" w14:textId="77777777" w:rsidR="00ED3D3D" w:rsidRPr="008E5030" w:rsidRDefault="00ED3D3D"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B8"/>
    <w:rsid w:val="0001213C"/>
    <w:rsid w:val="00050B51"/>
    <w:rsid w:val="000570C9"/>
    <w:rsid w:val="00063765"/>
    <w:rsid w:val="00083970"/>
    <w:rsid w:val="000A0DFE"/>
    <w:rsid w:val="000E7919"/>
    <w:rsid w:val="00112539"/>
    <w:rsid w:val="00120FBC"/>
    <w:rsid w:val="00163472"/>
    <w:rsid w:val="00164CC5"/>
    <w:rsid w:val="00175E68"/>
    <w:rsid w:val="0019362B"/>
    <w:rsid w:val="001976C9"/>
    <w:rsid w:val="001A0125"/>
    <w:rsid w:val="001A5509"/>
    <w:rsid w:val="001C6AEE"/>
    <w:rsid w:val="001E03B8"/>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4659E"/>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3850"/>
    <w:rsid w:val="005F50A7"/>
    <w:rsid w:val="006103A9"/>
    <w:rsid w:val="006118F8"/>
    <w:rsid w:val="006323EC"/>
    <w:rsid w:val="00643190"/>
    <w:rsid w:val="0066588F"/>
    <w:rsid w:val="006921D5"/>
    <w:rsid w:val="006A235A"/>
    <w:rsid w:val="006C2C0F"/>
    <w:rsid w:val="006F5A2E"/>
    <w:rsid w:val="0072388D"/>
    <w:rsid w:val="0074744B"/>
    <w:rsid w:val="00776B59"/>
    <w:rsid w:val="00793C1E"/>
    <w:rsid w:val="00801742"/>
    <w:rsid w:val="00802145"/>
    <w:rsid w:val="00806CED"/>
    <w:rsid w:val="00820FD1"/>
    <w:rsid w:val="00853D6D"/>
    <w:rsid w:val="00887143"/>
    <w:rsid w:val="008A06DC"/>
    <w:rsid w:val="008A13D5"/>
    <w:rsid w:val="008A7380"/>
    <w:rsid w:val="008E5030"/>
    <w:rsid w:val="00935C57"/>
    <w:rsid w:val="00943558"/>
    <w:rsid w:val="00952599"/>
    <w:rsid w:val="0095359B"/>
    <w:rsid w:val="009A3330"/>
    <w:rsid w:val="009D0B6E"/>
    <w:rsid w:val="009F6E28"/>
    <w:rsid w:val="00A226FD"/>
    <w:rsid w:val="00A2522A"/>
    <w:rsid w:val="00A5432A"/>
    <w:rsid w:val="00A55800"/>
    <w:rsid w:val="00A663DF"/>
    <w:rsid w:val="00A7074F"/>
    <w:rsid w:val="00A76CB0"/>
    <w:rsid w:val="00A818B3"/>
    <w:rsid w:val="00AB08E4"/>
    <w:rsid w:val="00B54DE8"/>
    <w:rsid w:val="00B637BC"/>
    <w:rsid w:val="00B652DF"/>
    <w:rsid w:val="00B7282B"/>
    <w:rsid w:val="00B972B2"/>
    <w:rsid w:val="00BE5EE2"/>
    <w:rsid w:val="00C4341F"/>
    <w:rsid w:val="00CC64E3"/>
    <w:rsid w:val="00CD1016"/>
    <w:rsid w:val="00CD1067"/>
    <w:rsid w:val="00CD55D8"/>
    <w:rsid w:val="00CF605A"/>
    <w:rsid w:val="00D65C51"/>
    <w:rsid w:val="00D83B8A"/>
    <w:rsid w:val="00DA7E18"/>
    <w:rsid w:val="00DC2DCC"/>
    <w:rsid w:val="00DC5078"/>
    <w:rsid w:val="00DC5EDA"/>
    <w:rsid w:val="00DD38F7"/>
    <w:rsid w:val="00DE57D9"/>
    <w:rsid w:val="00E678E8"/>
    <w:rsid w:val="00EC5ED4"/>
    <w:rsid w:val="00ED3D3D"/>
    <w:rsid w:val="00EE1FE6"/>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4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ico:projects:TaxonSampling:bioinformatic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762318-7420-464F-8694-5B0D734D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56</TotalTime>
  <Pages>4</Pages>
  <Words>2341</Words>
  <Characters>13349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Francisco Lobo</dc:creator>
  <cp:lastModifiedBy>Francisco Lobo</cp:lastModifiedBy>
  <cp:revision>5</cp:revision>
  <cp:lastPrinted>2007-07-04T12:14:00Z</cp:lastPrinted>
  <dcterms:created xsi:type="dcterms:W3CDTF">2019-05-05T16:25:00Z</dcterms:created>
  <dcterms:modified xsi:type="dcterms:W3CDTF">2019-05-08T12:44:00Z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